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Tr="00D71F50">
        <w:tc>
          <w:tcPr>
            <w:tcW w:w="9065" w:type="dxa"/>
            <w:gridSpan w:val="2"/>
          </w:tcPr>
          <w:p w:rsidR="00FF0B91" w:rsidRDefault="00C35DD0" w:rsidP="00D71F50">
            <w:pPr>
              <w:pStyle w:val="SUPSITestoTimes32"/>
              <w:framePr w:hSpace="0" w:wrap="auto" w:vAnchor="margin" w:hAnchor="text" w:xAlign="left" w:yAlign="inline"/>
            </w:pPr>
            <w:bookmarkStart w:id="0" w:name="_Hlk513138029"/>
            <w:proofErr w:type="spellStart"/>
            <w:r w:rsidRPr="00C35DD0">
              <w:t>Traveling</w:t>
            </w:r>
            <w:proofErr w:type="spellEnd"/>
            <w:r w:rsidRPr="00C35DD0">
              <w:t xml:space="preserve"> Salesman </w:t>
            </w:r>
            <w:proofErr w:type="spellStart"/>
            <w:r w:rsidRPr="00C35DD0">
              <w:t>Problem</w:t>
            </w:r>
            <w:proofErr w:type="spellEnd"/>
            <w:r>
              <w:t xml:space="preserve"> -</w:t>
            </w:r>
            <w:r w:rsidR="00355313">
              <w:t>Coppa Algoritmi</w:t>
            </w:r>
          </w:p>
          <w:bookmarkEnd w:id="0"/>
          <w:p w:rsidR="00FF0B91" w:rsidRPr="00F829CD" w:rsidRDefault="00FF0B91" w:rsidP="00D71F50">
            <w:pPr>
              <w:spacing w:line="240" w:lineRule="auto"/>
              <w:rPr>
                <w:rFonts w:ascii="Times" w:hAnsi="Times"/>
                <w:sz w:val="56"/>
                <w:szCs w:val="56"/>
              </w:rPr>
            </w:pPr>
          </w:p>
        </w:tc>
      </w:tr>
      <w:tr w:rsidR="00FF0B91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1"/>
            </w:pPr>
          </w:p>
        </w:tc>
      </w:tr>
      <w:tr w:rsidR="00FF0B91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Studente/i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Relatore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:rsidR="00FF0B91" w:rsidRPr="00011DF6" w:rsidRDefault="00355313" w:rsidP="00D71F50">
            <w:pPr>
              <w:pStyle w:val="SUPSITestoArial14"/>
              <w:framePr w:hSpace="0" w:wrap="auto" w:vAnchor="margin" w:hAnchor="text" w:xAlign="left" w:yAlign="inline"/>
            </w:pPr>
            <w:r>
              <w:t>Gattinoni Federico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2A5C39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Correlatore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B54A0F" w:rsidRPr="0085210C" w:rsidRDefault="00B54A0F" w:rsidP="00D71F50">
            <w:pPr>
              <w:pStyle w:val="SUPSITestoArial14"/>
              <w:framePr w:hSpace="0" w:wrap="auto" w:vAnchor="margin" w:hAnchor="text" w:xAlign="left" w:yAlign="inline"/>
            </w:pPr>
            <w:r>
              <w:t xml:space="preserve">Marco </w:t>
            </w:r>
            <w:proofErr w:type="spellStart"/>
            <w:r>
              <w:t>Cinus</w:t>
            </w:r>
            <w:bookmarkStart w:id="1" w:name="_GoBack"/>
            <w:bookmarkEnd w:id="1"/>
            <w:proofErr w:type="spellEnd"/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B54A0F" w:rsidP="00D71F50">
            <w:pPr>
              <w:pStyle w:val="SUPSITestoArial14"/>
              <w:framePr w:hSpace="0" w:wrap="auto" w:vAnchor="margin" w:hAnchor="text" w:xAlign="left" w:yAlign="inline"/>
            </w:pPr>
            <w:r>
              <w:t>Luca Gambardella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Modulo</w:t>
            </w: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355313" w:rsidP="00D71F50">
            <w:pPr>
              <w:pStyle w:val="SUPSITestoArial14"/>
              <w:framePr w:hSpace="0" w:wrap="auto" w:vAnchor="margin" w:hAnchor="text" w:xAlign="left" w:yAlign="inline"/>
            </w:pPr>
            <w:proofErr w:type="spellStart"/>
            <w:r>
              <w:t>Bachelor</w:t>
            </w:r>
            <w:proofErr w:type="spellEnd"/>
            <w:r>
              <w:t xml:space="preserve"> in Ingegneria Informatica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355313" w:rsidP="00D71F50">
            <w:pPr>
              <w:pStyle w:val="SUPSITestoArial14"/>
              <w:framePr w:hSpace="0" w:wrap="auto" w:vAnchor="margin" w:hAnchor="text" w:xAlign="left" w:yAlign="inline"/>
            </w:pPr>
            <w:r>
              <w:t>Algoritmi 2018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355313" w:rsidP="00D71F50">
            <w:pPr>
              <w:pStyle w:val="SUPSITestoArial14"/>
              <w:framePr w:hSpace="0" w:wrap="auto" w:vAnchor="margin" w:hAnchor="text" w:xAlign="left" w:yAlign="inline"/>
            </w:pPr>
            <w:r>
              <w:t>2018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Default="003A61F3" w:rsidP="003A61F3"/>
    <w:p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:rsidR="003A61F3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  <w:p w:rsidR="00636C4D" w:rsidRPr="00636C4D" w:rsidRDefault="00636C4D" w:rsidP="003A61F3">
            <w:pPr>
              <w:pStyle w:val="SUPSITestoArial8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02-05-2018</w:t>
            </w:r>
          </w:p>
        </w:tc>
        <w:tc>
          <w:tcPr>
            <w:tcW w:w="4427" w:type="dxa"/>
            <w:vAlign w:val="center"/>
          </w:tcPr>
          <w:p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3A61F3">
        <w:trPr>
          <w:trHeight w:val="379"/>
        </w:trPr>
        <w:tc>
          <w:tcPr>
            <w:tcW w:w="4645" w:type="dxa"/>
          </w:tcPr>
          <w:p w:rsidR="00E3024A" w:rsidRPr="00E94B34" w:rsidRDefault="00E3024A" w:rsidP="005552D8">
            <w:pPr>
              <w:pStyle w:val="SUPSITitolazione18"/>
              <w:rPr>
                <w:sz w:val="16"/>
              </w:rPr>
            </w:pPr>
            <w:r>
              <w:lastRenderedPageBreak/>
              <w:t>Problema</w:t>
            </w:r>
          </w:p>
          <w:p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27" w:type="dxa"/>
          </w:tcPr>
          <w:p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Pr="005552D8" w:rsidRDefault="003A61F3" w:rsidP="005552D8">
      <w:pPr>
        <w:pStyle w:val="SUPSITitolazione18"/>
      </w:pPr>
    </w:p>
    <w:p w:rsidR="00C35DD0" w:rsidRPr="005552D8" w:rsidRDefault="00C35DD0" w:rsidP="005552D8">
      <w:pPr>
        <w:pStyle w:val="SUPSITitolazione18"/>
      </w:pPr>
    </w:p>
    <w:p w:rsidR="004A56C8" w:rsidRPr="005552D8" w:rsidRDefault="002A5C39" w:rsidP="005552D8">
      <w:pPr>
        <w:pStyle w:val="SUPSITitolazione18"/>
        <w:rPr>
          <w:sz w:val="20"/>
          <w:szCs w:val="20"/>
        </w:rPr>
      </w:pPr>
      <w:r w:rsidRPr="005552D8">
        <w:rPr>
          <w:sz w:val="20"/>
          <w:szCs w:val="20"/>
        </w:rPr>
        <w:t xml:space="preserve">Il problema sottoposto è quello del commesso viaggiatore. Si tratta di un problema di ottimizzazione combinatoria </w:t>
      </w:r>
      <w:r w:rsidR="00D648F6" w:rsidRPr="005552D8">
        <w:rPr>
          <w:sz w:val="20"/>
          <w:szCs w:val="20"/>
        </w:rPr>
        <w:t xml:space="preserve">appartenente alla classe dei problemi NP-Hard e </w:t>
      </w:r>
      <w:r w:rsidRPr="005552D8">
        <w:rPr>
          <w:sz w:val="20"/>
          <w:szCs w:val="20"/>
        </w:rPr>
        <w:t>consiste nel, dato un insieme di città</w:t>
      </w:r>
      <w:r w:rsidR="00D648F6" w:rsidRPr="005552D8">
        <w:rPr>
          <w:sz w:val="20"/>
          <w:szCs w:val="20"/>
        </w:rPr>
        <w:t xml:space="preserve"> ed una funzione di distanza</w:t>
      </w:r>
      <w:r w:rsidRPr="005552D8">
        <w:rPr>
          <w:sz w:val="20"/>
          <w:szCs w:val="20"/>
        </w:rPr>
        <w:t>, trovare il percorso minimo che visita tutte le città una sola volta.</w:t>
      </w:r>
    </w:p>
    <w:p w:rsidR="00D648F6" w:rsidRPr="005552D8" w:rsidRDefault="00D648F6" w:rsidP="005552D8">
      <w:pPr>
        <w:pStyle w:val="SUPSITitolazione18"/>
        <w:rPr>
          <w:sz w:val="20"/>
          <w:szCs w:val="20"/>
        </w:rPr>
      </w:pPr>
    </w:p>
    <w:p w:rsidR="00AC2276" w:rsidRDefault="003E66BD" w:rsidP="005552D8">
      <w:pPr>
        <w:pStyle w:val="SUPSITitolazione18"/>
        <w:rPr>
          <w:sz w:val="20"/>
          <w:szCs w:val="20"/>
        </w:rPr>
      </w:pPr>
      <w:r w:rsidRPr="005552D8">
        <w:rPr>
          <w:sz w:val="20"/>
          <w:szCs w:val="20"/>
        </w:rPr>
        <w:t>Gli algoritmi implementati verranno</w:t>
      </w:r>
      <w:r w:rsidR="00011A86">
        <w:rPr>
          <w:sz w:val="20"/>
          <w:szCs w:val="20"/>
        </w:rPr>
        <w:t xml:space="preserve"> poi</w:t>
      </w:r>
      <w:r w:rsidRPr="005552D8">
        <w:rPr>
          <w:sz w:val="20"/>
          <w:szCs w:val="20"/>
        </w:rPr>
        <w:t xml:space="preserve"> testati con un insieme di file tps avendo numero di città e dislocazione differente che caratterizzano ogni problema. Di questi problemi vengono forniti le lunghezze dei percorsi ottimali</w:t>
      </w:r>
      <w:r w:rsidR="00011A86">
        <w:rPr>
          <w:sz w:val="20"/>
          <w:szCs w:val="20"/>
        </w:rPr>
        <w:t>.</w:t>
      </w:r>
      <w:r w:rsidRPr="005552D8">
        <w:rPr>
          <w:sz w:val="20"/>
          <w:szCs w:val="20"/>
        </w:rPr>
        <w:t xml:space="preserve"> </w:t>
      </w:r>
      <w:r w:rsidR="00011A86">
        <w:rPr>
          <w:sz w:val="20"/>
          <w:szCs w:val="20"/>
        </w:rPr>
        <w:t>Lo</w:t>
      </w:r>
      <w:r w:rsidRPr="005552D8">
        <w:rPr>
          <w:sz w:val="20"/>
          <w:szCs w:val="20"/>
        </w:rPr>
        <w:t xml:space="preserve"> scopo del progetto è quello di trovare il percorso che si avvicini di più all’ottimale riducendo così il più possibile</w:t>
      </w:r>
      <w:r w:rsidR="00011A86">
        <w:rPr>
          <w:sz w:val="20"/>
          <w:szCs w:val="20"/>
        </w:rPr>
        <w:t xml:space="preserve"> la percentuale di errore</w:t>
      </w:r>
      <w:r w:rsidRPr="005552D8">
        <w:rPr>
          <w:sz w:val="20"/>
          <w:szCs w:val="20"/>
        </w:rPr>
        <w:t>.</w:t>
      </w:r>
    </w:p>
    <w:p w:rsidR="00AC2276" w:rsidRPr="005552D8" w:rsidRDefault="00AC2276" w:rsidP="005552D8">
      <w:pPr>
        <w:pStyle w:val="SUPSITitolazione18"/>
        <w:rPr>
          <w:sz w:val="20"/>
          <w:szCs w:val="20"/>
        </w:rPr>
      </w:pPr>
      <w:r>
        <w:rPr>
          <w:sz w:val="20"/>
          <w:szCs w:val="20"/>
        </w:rPr>
        <w:t xml:space="preserve">L’esecuzione di ogni problema </w:t>
      </w:r>
      <w:r w:rsidR="00FC2B19">
        <w:rPr>
          <w:sz w:val="20"/>
          <w:szCs w:val="20"/>
        </w:rPr>
        <w:t xml:space="preserve">deve avvenire all’intorno di un intervallo di tempoo fissato a 3 minuti. </w:t>
      </w:r>
    </w:p>
    <w:p w:rsidR="00C35DD0" w:rsidRDefault="00C35DD0" w:rsidP="005552D8">
      <w:pPr>
        <w:pStyle w:val="SUPSITitolazione18"/>
      </w:pPr>
    </w:p>
    <w:p w:rsidR="00C35DD0" w:rsidRDefault="00C35DD0" w:rsidP="005552D8">
      <w:pPr>
        <w:pStyle w:val="SUPSITitolazione18"/>
      </w:pPr>
    </w:p>
    <w:p w:rsidR="00C35DD0" w:rsidRDefault="00C35DD0" w:rsidP="005552D8">
      <w:pPr>
        <w:pStyle w:val="SUPSITitolazione18"/>
      </w:pPr>
    </w:p>
    <w:p w:rsidR="00C35DD0" w:rsidRDefault="00C35DD0" w:rsidP="005552D8">
      <w:pPr>
        <w:pStyle w:val="SUPSITitolazione18"/>
      </w:pPr>
    </w:p>
    <w:p w:rsidR="00C35DD0" w:rsidRDefault="00C35DD0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5552D8" w:rsidRDefault="005552D8" w:rsidP="005552D8">
      <w:pPr>
        <w:pStyle w:val="SUPSITitolazione18"/>
      </w:pPr>
    </w:p>
    <w:p w:rsidR="00FC2B19" w:rsidRDefault="00FC2B19" w:rsidP="005552D8">
      <w:pPr>
        <w:pStyle w:val="SUPSITitolazione18"/>
      </w:pPr>
    </w:p>
    <w:p w:rsidR="00C35DD0" w:rsidRPr="005552D8" w:rsidRDefault="00C35DD0" w:rsidP="005552D8">
      <w:pPr>
        <w:pStyle w:val="SUPSITitolazione18"/>
      </w:pPr>
      <w:r w:rsidRPr="005552D8">
        <w:lastRenderedPageBreak/>
        <w:t>Algoritmi Implementati</w:t>
      </w:r>
    </w:p>
    <w:p w:rsidR="00C35DD0" w:rsidRPr="005552D8" w:rsidRDefault="00C35DD0" w:rsidP="005552D8">
      <w:pPr>
        <w:pStyle w:val="SUPSITitolazione18"/>
        <w:rPr>
          <w:sz w:val="28"/>
          <w:szCs w:val="28"/>
        </w:rPr>
      </w:pPr>
    </w:p>
    <w:p w:rsidR="00D002E0" w:rsidRPr="005552D8" w:rsidRDefault="00D002E0" w:rsidP="005552D8">
      <w:pPr>
        <w:pStyle w:val="SUPSITitolazione18"/>
        <w:rPr>
          <w:sz w:val="28"/>
          <w:szCs w:val="28"/>
        </w:rPr>
      </w:pPr>
    </w:p>
    <w:p w:rsidR="00D002E0" w:rsidRPr="005552D8" w:rsidRDefault="00D002E0" w:rsidP="005552D8">
      <w:pPr>
        <w:pStyle w:val="SUPSITitolazione18"/>
      </w:pPr>
    </w:p>
    <w:p w:rsidR="00D002E0" w:rsidRPr="004A56C8" w:rsidRDefault="00D002E0" w:rsidP="004A56C8">
      <w:pPr>
        <w:pStyle w:val="SUPSITitolettoArialbold9"/>
      </w:pPr>
      <w:r w:rsidRPr="004A56C8">
        <w:t>Random</w:t>
      </w:r>
    </w:p>
    <w:p w:rsidR="00355313" w:rsidRDefault="00D002E0" w:rsidP="003637BC">
      <w:pPr>
        <w:pStyle w:val="SUPSITestoArial9"/>
        <w:rPr>
          <w:sz w:val="20"/>
          <w:szCs w:val="20"/>
        </w:rPr>
      </w:pPr>
      <w:r w:rsidRPr="004A56C8">
        <w:rPr>
          <w:sz w:val="20"/>
          <w:szCs w:val="20"/>
        </w:rPr>
        <w:t>L</w:t>
      </w:r>
      <w:r w:rsidR="003637BC">
        <w:rPr>
          <w:sz w:val="20"/>
          <w:szCs w:val="20"/>
        </w:rPr>
        <w:t>’algoritmo Random è un algoritmo costruttivo che prende l’elenco delle città e produce un tour scegliendo l’ordine di visita delle città utilizzando una scelta delle città prettamente casual</w:t>
      </w:r>
      <w:r w:rsidR="0017531F">
        <w:rPr>
          <w:sz w:val="20"/>
          <w:szCs w:val="20"/>
        </w:rPr>
        <w:t>e</w:t>
      </w:r>
      <w:r w:rsidR="003637BC">
        <w:rPr>
          <w:sz w:val="20"/>
          <w:szCs w:val="20"/>
        </w:rPr>
        <w:t xml:space="preserve"> generando numeri da 0 al numero di città del problema</w:t>
      </w:r>
      <w:r w:rsidR="00011A86">
        <w:rPr>
          <w:sz w:val="20"/>
          <w:szCs w:val="20"/>
        </w:rPr>
        <w:t xml:space="preserve"> in questione</w:t>
      </w:r>
      <w:r w:rsidR="0017531F">
        <w:rPr>
          <w:sz w:val="20"/>
          <w:szCs w:val="20"/>
        </w:rPr>
        <w:t>.</w:t>
      </w:r>
    </w:p>
    <w:p w:rsidR="0017531F" w:rsidRDefault="0017531F" w:rsidP="003637BC">
      <w:pPr>
        <w:pStyle w:val="SUPSITestoArial9"/>
        <w:rPr>
          <w:sz w:val="20"/>
          <w:szCs w:val="20"/>
        </w:rPr>
      </w:pPr>
      <w:r>
        <w:rPr>
          <w:sz w:val="20"/>
          <w:szCs w:val="20"/>
        </w:rPr>
        <w:t xml:space="preserve">Questo algoritmo è particolarmente utile in altri algoritmi: ad esempio negli algoritmi genetici dove servono molti tour ammissibili </w:t>
      </w:r>
      <w:r w:rsidR="00011A86">
        <w:rPr>
          <w:sz w:val="20"/>
          <w:szCs w:val="20"/>
        </w:rPr>
        <w:t>che occupino</w:t>
      </w:r>
      <w:r>
        <w:rPr>
          <w:sz w:val="20"/>
          <w:szCs w:val="20"/>
        </w:rPr>
        <w:t xml:space="preserve"> il minor tempo possibile. Avendo scelto di implementare altri algoritmi in cui questo procedimento non risultava molto utile e per questo non è stato </w:t>
      </w:r>
      <w:r w:rsidR="00011A86">
        <w:rPr>
          <w:sz w:val="20"/>
          <w:szCs w:val="20"/>
        </w:rPr>
        <w:t xml:space="preserve">poi </w:t>
      </w:r>
      <w:r>
        <w:rPr>
          <w:sz w:val="20"/>
          <w:szCs w:val="20"/>
        </w:rPr>
        <w:t>utilizzato.</w:t>
      </w:r>
    </w:p>
    <w:p w:rsidR="003637BC" w:rsidRDefault="003637BC" w:rsidP="003637BC">
      <w:pPr>
        <w:pStyle w:val="SUPSITestoArial9"/>
        <w:rPr>
          <w:sz w:val="20"/>
          <w:szCs w:val="20"/>
        </w:rPr>
      </w:pPr>
    </w:p>
    <w:p w:rsidR="003637BC" w:rsidRPr="004A56C8" w:rsidRDefault="003637BC" w:rsidP="003637BC">
      <w:pPr>
        <w:pStyle w:val="SUPSITestoArial9"/>
        <w:rPr>
          <w:sz w:val="20"/>
          <w:szCs w:val="20"/>
        </w:rPr>
      </w:pPr>
    </w:p>
    <w:p w:rsidR="003A61F3" w:rsidRPr="004A56C8" w:rsidRDefault="00355313" w:rsidP="004A56C8">
      <w:pPr>
        <w:pStyle w:val="SUPSITitolettoArialbold9"/>
      </w:pPr>
      <w:proofErr w:type="spellStart"/>
      <w:r w:rsidRPr="004A56C8">
        <w:t>Nearest</w:t>
      </w:r>
      <w:proofErr w:type="spellEnd"/>
      <w:r w:rsidRPr="004A56C8">
        <w:t xml:space="preserve"> </w:t>
      </w:r>
      <w:proofErr w:type="spellStart"/>
      <w:r w:rsidRPr="004A56C8">
        <w:t>Neighbour</w:t>
      </w:r>
      <w:proofErr w:type="spellEnd"/>
    </w:p>
    <w:p w:rsidR="00011A86" w:rsidRDefault="00011A86" w:rsidP="0017531F">
      <w:pPr>
        <w:pStyle w:val="SUPSITestoArial9"/>
        <w:rPr>
          <w:sz w:val="20"/>
          <w:szCs w:val="20"/>
        </w:rPr>
      </w:pPr>
      <w:r>
        <w:rPr>
          <w:sz w:val="20"/>
          <w:szCs w:val="20"/>
        </w:rPr>
        <w:t xml:space="preserve">L’algoritmo costruttivo che invece è stato usato è il </w:t>
      </w:r>
      <w:proofErr w:type="spellStart"/>
      <w:r w:rsidR="008006C8">
        <w:rPr>
          <w:sz w:val="20"/>
          <w:szCs w:val="20"/>
        </w:rPr>
        <w:t>N</w:t>
      </w:r>
      <w:r w:rsidR="000B4CAF">
        <w:rPr>
          <w:sz w:val="20"/>
          <w:szCs w:val="20"/>
        </w:rPr>
        <w:t>earest</w:t>
      </w:r>
      <w:proofErr w:type="spellEnd"/>
      <w:r w:rsidR="0017531F">
        <w:rPr>
          <w:sz w:val="20"/>
          <w:szCs w:val="20"/>
        </w:rPr>
        <w:t xml:space="preserve"> </w:t>
      </w:r>
      <w:proofErr w:type="spellStart"/>
      <w:r w:rsidR="008006C8">
        <w:rPr>
          <w:sz w:val="20"/>
          <w:szCs w:val="20"/>
        </w:rPr>
        <w:t>N</w:t>
      </w:r>
      <w:r w:rsidR="0017531F">
        <w:rPr>
          <w:sz w:val="20"/>
          <w:szCs w:val="20"/>
        </w:rPr>
        <w:t>eighbour</w:t>
      </w:r>
      <w:proofErr w:type="spellEnd"/>
      <w:r>
        <w:rPr>
          <w:sz w:val="20"/>
          <w:szCs w:val="20"/>
        </w:rPr>
        <w:t>.</w:t>
      </w:r>
    </w:p>
    <w:p w:rsidR="00877F75" w:rsidRDefault="00AC2276" w:rsidP="0017531F">
      <w:pPr>
        <w:pStyle w:val="SUPSITestoArial9"/>
        <w:rPr>
          <w:sz w:val="20"/>
          <w:szCs w:val="20"/>
        </w:rPr>
      </w:pPr>
      <w:r>
        <w:rPr>
          <w:sz w:val="20"/>
          <w:szCs w:val="20"/>
        </w:rPr>
        <w:t xml:space="preserve">Questo algoritmo </w:t>
      </w:r>
      <w:r w:rsidR="0017531F">
        <w:rPr>
          <w:sz w:val="20"/>
          <w:szCs w:val="20"/>
        </w:rPr>
        <w:t>permette di creare tour che</w:t>
      </w:r>
      <w:r w:rsidR="0016728D">
        <w:rPr>
          <w:sz w:val="20"/>
          <w:szCs w:val="20"/>
        </w:rPr>
        <w:t>, partendo da una città casuale prende come prossima città del tour quella più vicina</w:t>
      </w:r>
      <w:r>
        <w:rPr>
          <w:sz w:val="20"/>
          <w:szCs w:val="20"/>
        </w:rPr>
        <w:t xml:space="preserve"> a sé</w:t>
      </w:r>
      <w:r w:rsidR="0016728D">
        <w:rPr>
          <w:sz w:val="20"/>
          <w:szCs w:val="20"/>
        </w:rPr>
        <w:t xml:space="preserve">. </w:t>
      </w:r>
      <w:r w:rsidR="00877F75">
        <w:rPr>
          <w:sz w:val="20"/>
          <w:szCs w:val="20"/>
        </w:rPr>
        <w:t>Ogni volta che la città più vicina è già stata visitata si passa a quelle meno vicine.</w:t>
      </w:r>
    </w:p>
    <w:p w:rsidR="003A61F3" w:rsidRPr="004A56C8" w:rsidRDefault="00877F75" w:rsidP="0017531F">
      <w:pPr>
        <w:pStyle w:val="SUPSITestoArial9"/>
        <w:rPr>
          <w:sz w:val="20"/>
          <w:szCs w:val="20"/>
        </w:rPr>
      </w:pPr>
      <w:r>
        <w:rPr>
          <w:sz w:val="20"/>
          <w:szCs w:val="20"/>
        </w:rPr>
        <w:t>Proprio perché non sempre le città più vicine possono essere ancora visitate i primi archi saranno i più corti e poi man mano che le città già visitate aumentano le distanze tra i nodi aumentano. Questo algoritmo è usato per generare il primo tour ammissibile.</w:t>
      </w:r>
      <w:r w:rsidR="0016728D">
        <w:rPr>
          <w:sz w:val="20"/>
          <w:szCs w:val="20"/>
        </w:rPr>
        <w:t xml:space="preserve"> </w:t>
      </w:r>
    </w:p>
    <w:p w:rsidR="008006C8" w:rsidRDefault="008006C8" w:rsidP="003A61F3">
      <w:pPr>
        <w:pStyle w:val="SUPSITitolettoArialbold10"/>
        <w:rPr>
          <w:szCs w:val="20"/>
        </w:rPr>
      </w:pPr>
    </w:p>
    <w:p w:rsidR="003A61F3" w:rsidRPr="004A56C8" w:rsidRDefault="00F564BB" w:rsidP="003A61F3">
      <w:pPr>
        <w:pStyle w:val="SUPSITitolettoArialbold10"/>
        <w:rPr>
          <w:szCs w:val="20"/>
        </w:rPr>
      </w:pPr>
      <w:r w:rsidRPr="004A56C8">
        <w:rPr>
          <w:szCs w:val="20"/>
        </w:rPr>
        <w:tab/>
      </w:r>
      <w:r w:rsidRPr="004A56C8">
        <w:rPr>
          <w:szCs w:val="20"/>
        </w:rPr>
        <w:tab/>
      </w:r>
      <w:r w:rsidRPr="004A56C8">
        <w:rPr>
          <w:szCs w:val="20"/>
        </w:rPr>
        <w:tab/>
      </w:r>
    </w:p>
    <w:p w:rsidR="003A61F3" w:rsidRPr="004A56C8" w:rsidRDefault="003B65B7" w:rsidP="003A61F3">
      <w:pPr>
        <w:pStyle w:val="SUPSITitolettoArialbold10"/>
        <w:rPr>
          <w:sz w:val="28"/>
          <w:szCs w:val="28"/>
        </w:rPr>
      </w:pPr>
      <w:r>
        <w:rPr>
          <w:sz w:val="28"/>
          <w:szCs w:val="28"/>
        </w:rPr>
        <w:t>2</w:t>
      </w:r>
      <w:r w:rsidR="00355313" w:rsidRPr="004A56C8">
        <w:rPr>
          <w:sz w:val="28"/>
          <w:szCs w:val="28"/>
        </w:rPr>
        <w:t>-opt</w:t>
      </w:r>
    </w:p>
    <w:p w:rsidR="003A61F3" w:rsidRDefault="008006C8" w:rsidP="008006C8">
      <w:pPr>
        <w:pStyle w:val="SUPSITestoArial10"/>
        <w:rPr>
          <w:szCs w:val="20"/>
        </w:rPr>
      </w:pPr>
      <w:r>
        <w:rPr>
          <w:szCs w:val="20"/>
        </w:rPr>
        <w:t xml:space="preserve">L’algoritmo di Local </w:t>
      </w:r>
      <w:proofErr w:type="spellStart"/>
      <w:r>
        <w:rPr>
          <w:szCs w:val="20"/>
        </w:rPr>
        <w:t>Search</w:t>
      </w:r>
      <w:proofErr w:type="spellEnd"/>
      <w:r>
        <w:rPr>
          <w:szCs w:val="20"/>
        </w:rPr>
        <w:t xml:space="preserve"> implementato è il 2-Opt. SI tratta di un algoritmo che </w:t>
      </w:r>
      <w:r w:rsidR="003E5E62">
        <w:rPr>
          <w:szCs w:val="20"/>
        </w:rPr>
        <w:t>partendo da un tour ammissibile, sc</w:t>
      </w:r>
      <w:r>
        <w:rPr>
          <w:szCs w:val="20"/>
        </w:rPr>
        <w:t>ambia due archi alla volta e verifica se lo scambio miglior</w:t>
      </w:r>
      <w:r w:rsidR="00AC2276">
        <w:rPr>
          <w:szCs w:val="20"/>
        </w:rPr>
        <w:t>a</w:t>
      </w:r>
      <w:r>
        <w:rPr>
          <w:szCs w:val="20"/>
        </w:rPr>
        <w:t xml:space="preserve"> la soluzione oppure no.</w:t>
      </w:r>
    </w:p>
    <w:p w:rsidR="003E5E62" w:rsidRDefault="003E5E62" w:rsidP="008006C8">
      <w:pPr>
        <w:pStyle w:val="SUPSITestoArial10"/>
        <w:rPr>
          <w:szCs w:val="20"/>
        </w:rPr>
      </w:pPr>
      <w:r>
        <w:rPr>
          <w:szCs w:val="20"/>
        </w:rPr>
        <w:t>Ci sono due modi di implementare questo algoritmo: uno in cui ci si ferma al primo scambio che migliora la soluzione, l’altro modo invece consiste nel provare tutti i possibili scambi memorizzando lo scambio migliore.</w:t>
      </w:r>
    </w:p>
    <w:p w:rsidR="003E5E62" w:rsidRDefault="003E5E62" w:rsidP="008006C8">
      <w:pPr>
        <w:pStyle w:val="SUPSITestoArial10"/>
        <w:rPr>
          <w:szCs w:val="20"/>
        </w:rPr>
      </w:pPr>
      <w:r>
        <w:rPr>
          <w:szCs w:val="20"/>
        </w:rPr>
        <w:t xml:space="preserve">Quello implementato è il secondo modo (best </w:t>
      </w:r>
      <w:proofErr w:type="spellStart"/>
      <w:r>
        <w:rPr>
          <w:szCs w:val="20"/>
        </w:rPr>
        <w:t>improvement</w:t>
      </w:r>
      <w:proofErr w:type="spellEnd"/>
      <w:r>
        <w:rPr>
          <w:szCs w:val="20"/>
        </w:rPr>
        <w:t>).</w:t>
      </w:r>
    </w:p>
    <w:p w:rsidR="008006C8" w:rsidRDefault="00B935F6" w:rsidP="008006C8">
      <w:pPr>
        <w:pStyle w:val="SUPSITestoArial10"/>
        <w:rPr>
          <w:szCs w:val="20"/>
        </w:rPr>
      </w:pPr>
      <w:r>
        <w:rPr>
          <w:szCs w:val="20"/>
        </w:rPr>
        <w:t>Per evitare di fare continui scambi vengono memorizzati solamente gli archi che permettono il miglioramento maggiore e lo scambio degli archi migliori avviene solamente dopo aver verificato tutti i possibili scambi</w:t>
      </w:r>
      <w:r w:rsidR="003E5E62">
        <w:rPr>
          <w:szCs w:val="20"/>
        </w:rPr>
        <w:t>.</w:t>
      </w:r>
    </w:p>
    <w:p w:rsidR="003E5E62" w:rsidRDefault="003E5E62" w:rsidP="008006C8">
      <w:pPr>
        <w:pStyle w:val="SUPSITestoArial10"/>
        <w:rPr>
          <w:szCs w:val="20"/>
        </w:rPr>
      </w:pPr>
      <w:r>
        <w:rPr>
          <w:szCs w:val="20"/>
        </w:rPr>
        <w:t>Questo algoritmo non permette però di uscire da un minimo locale in quanto si basa solo su informazioni locali.</w:t>
      </w:r>
    </w:p>
    <w:p w:rsidR="003E5E62" w:rsidRDefault="00AC2276" w:rsidP="008006C8">
      <w:pPr>
        <w:pStyle w:val="SUPSITestoArial10"/>
        <w:rPr>
          <w:szCs w:val="20"/>
        </w:rPr>
      </w:pPr>
      <w:r>
        <w:rPr>
          <w:szCs w:val="20"/>
        </w:rPr>
        <w:t xml:space="preserve">Proprio per questo motivo questo algoritmo e il </w:t>
      </w:r>
      <w:proofErr w:type="spellStart"/>
      <w:r>
        <w:rPr>
          <w:szCs w:val="20"/>
        </w:rPr>
        <w:t>Nearest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Neighbour</w:t>
      </w:r>
      <w:proofErr w:type="spellEnd"/>
      <w:r>
        <w:rPr>
          <w:szCs w:val="20"/>
        </w:rPr>
        <w:t xml:space="preserve"> n</w:t>
      </w:r>
      <w:r w:rsidR="003E5E62">
        <w:rPr>
          <w:szCs w:val="20"/>
        </w:rPr>
        <w:t xml:space="preserve">on permettono di trovare la soluzione ottima per nessuno dei problemi proposti e per questo è usato all’interno di un algoritmo meta-euristico che permette </w:t>
      </w:r>
      <w:r w:rsidR="003B65B7">
        <w:rPr>
          <w:szCs w:val="20"/>
        </w:rPr>
        <w:t>di risolvere il problema di questa implementazione.</w:t>
      </w:r>
    </w:p>
    <w:p w:rsidR="003B65B7" w:rsidRDefault="003B65B7" w:rsidP="008006C8">
      <w:pPr>
        <w:pStyle w:val="SUPSITestoArial10"/>
        <w:rPr>
          <w:szCs w:val="20"/>
        </w:rPr>
      </w:pPr>
      <w:r>
        <w:rPr>
          <w:szCs w:val="20"/>
        </w:rPr>
        <w:t xml:space="preserve">L’algoritmo </w:t>
      </w:r>
      <w:r w:rsidR="00AC2276">
        <w:rPr>
          <w:szCs w:val="20"/>
        </w:rPr>
        <w:t>usato</w:t>
      </w:r>
      <w:r>
        <w:rPr>
          <w:szCs w:val="20"/>
        </w:rPr>
        <w:t xml:space="preserve"> è l’</w:t>
      </w:r>
      <w:proofErr w:type="spellStart"/>
      <w:r>
        <w:rPr>
          <w:szCs w:val="20"/>
        </w:rPr>
        <w:t>Ant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Colony</w:t>
      </w:r>
      <w:proofErr w:type="spellEnd"/>
      <w:r>
        <w:rPr>
          <w:szCs w:val="20"/>
        </w:rPr>
        <w:t xml:space="preserve"> System (ACS). Il 2-Opt è usato all’interno dell’ACS per migliorare le soluzioni generate.</w:t>
      </w:r>
    </w:p>
    <w:p w:rsidR="008006C8" w:rsidRDefault="003B65B7" w:rsidP="005552D8">
      <w:pPr>
        <w:pStyle w:val="SUPSITestoArial10"/>
        <w:rPr>
          <w:szCs w:val="20"/>
        </w:rPr>
      </w:pPr>
      <w:r>
        <w:rPr>
          <w:szCs w:val="20"/>
        </w:rPr>
        <w:t>Particolarità implementative rispetto allo standard sta nel fatto che non vengono verificati tutti gli scambi possibili in quanto l’indice del secondo nodo non parte mai da 0 ma parte da due nodi successivi al primo indice</w:t>
      </w:r>
      <w:r w:rsidR="00983A57">
        <w:rPr>
          <w:szCs w:val="20"/>
        </w:rPr>
        <w:t>.</w:t>
      </w:r>
    </w:p>
    <w:p w:rsidR="005552D8" w:rsidRDefault="005552D8" w:rsidP="005552D8">
      <w:pPr>
        <w:pStyle w:val="SUPSITestoArial10"/>
        <w:rPr>
          <w:szCs w:val="20"/>
        </w:rPr>
      </w:pPr>
    </w:p>
    <w:p w:rsidR="005552D8" w:rsidRDefault="005552D8" w:rsidP="005552D8">
      <w:pPr>
        <w:pStyle w:val="SUPSITestoArial10"/>
        <w:rPr>
          <w:szCs w:val="20"/>
        </w:rPr>
      </w:pPr>
    </w:p>
    <w:p w:rsidR="005552D8" w:rsidRDefault="005552D8" w:rsidP="005552D8">
      <w:pPr>
        <w:pStyle w:val="SUPSITestoArial10"/>
        <w:rPr>
          <w:szCs w:val="20"/>
        </w:rPr>
      </w:pPr>
    </w:p>
    <w:p w:rsidR="00FC2B19" w:rsidRDefault="00FC2B19" w:rsidP="004A56C8">
      <w:pPr>
        <w:pStyle w:val="SUPSITitolettoArialbold11"/>
        <w:rPr>
          <w:rFonts w:ascii="Cambria" w:hAnsi="Cambria"/>
          <w:b w:val="0"/>
          <w:sz w:val="20"/>
          <w:szCs w:val="20"/>
        </w:rPr>
      </w:pPr>
    </w:p>
    <w:p w:rsidR="003A61F3" w:rsidRPr="004A56C8" w:rsidRDefault="00355313" w:rsidP="004A56C8">
      <w:pPr>
        <w:pStyle w:val="SUPSITitolettoArialbold11"/>
      </w:pPr>
      <w:proofErr w:type="spellStart"/>
      <w:r w:rsidRPr="004A56C8">
        <w:lastRenderedPageBreak/>
        <w:t>Ant</w:t>
      </w:r>
      <w:proofErr w:type="spellEnd"/>
      <w:r w:rsidRPr="004A56C8">
        <w:t xml:space="preserve"> </w:t>
      </w:r>
      <w:proofErr w:type="spellStart"/>
      <w:r w:rsidRPr="004A56C8">
        <w:t>Colony</w:t>
      </w:r>
      <w:proofErr w:type="spellEnd"/>
      <w:r w:rsidRPr="004A56C8">
        <w:t xml:space="preserve"> System (ACS)</w:t>
      </w:r>
    </w:p>
    <w:p w:rsidR="00AE60BE" w:rsidRDefault="00507B76" w:rsidP="00AE60BE">
      <w:pPr>
        <w:pStyle w:val="SUPSITestoArial11"/>
        <w:rPr>
          <w:sz w:val="20"/>
          <w:szCs w:val="20"/>
        </w:rPr>
      </w:pPr>
      <w:r>
        <w:rPr>
          <w:sz w:val="20"/>
          <w:szCs w:val="20"/>
        </w:rPr>
        <w:t>L’</w:t>
      </w:r>
      <w:proofErr w:type="spellStart"/>
      <w:r>
        <w:rPr>
          <w:sz w:val="20"/>
          <w:szCs w:val="20"/>
        </w:rPr>
        <w:t>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Colony</w:t>
      </w:r>
      <w:proofErr w:type="spellEnd"/>
      <w:r>
        <w:rPr>
          <w:sz w:val="20"/>
          <w:szCs w:val="20"/>
        </w:rPr>
        <w:t xml:space="preserve"> System è un algoritmo meta-euristico</w:t>
      </w:r>
      <w:r w:rsidR="00FC2B19">
        <w:rPr>
          <w:sz w:val="20"/>
          <w:szCs w:val="20"/>
        </w:rPr>
        <w:t xml:space="preserve"> che</w:t>
      </w:r>
      <w:r>
        <w:rPr>
          <w:sz w:val="20"/>
          <w:szCs w:val="20"/>
        </w:rPr>
        <w:t xml:space="preserve"> permette di uscire da un minimo locale </w:t>
      </w:r>
      <w:r w:rsidR="00AE60BE">
        <w:rPr>
          <w:sz w:val="20"/>
          <w:szCs w:val="20"/>
        </w:rPr>
        <w:t xml:space="preserve">permettendo di accettare anche soluzioni </w:t>
      </w:r>
      <w:r w:rsidR="00FC2B19">
        <w:rPr>
          <w:sz w:val="20"/>
          <w:szCs w:val="20"/>
        </w:rPr>
        <w:t>che peggiorano quella corrente</w:t>
      </w:r>
      <w:r w:rsidR="00AE60BE">
        <w:rPr>
          <w:sz w:val="20"/>
          <w:szCs w:val="20"/>
        </w:rPr>
        <w:t xml:space="preserve"> oppure esplorare stocasticamente un sottoinsieme di soluzioni vicine. </w:t>
      </w:r>
    </w:p>
    <w:p w:rsidR="00921BEA" w:rsidRDefault="00AE60BE" w:rsidP="00AE60BE">
      <w:pPr>
        <w:pStyle w:val="SUPSITestoArial11"/>
        <w:rPr>
          <w:sz w:val="20"/>
          <w:szCs w:val="20"/>
        </w:rPr>
      </w:pPr>
      <w:r>
        <w:rPr>
          <w:sz w:val="20"/>
          <w:szCs w:val="20"/>
        </w:rPr>
        <w:t xml:space="preserve">Utilizza </w:t>
      </w:r>
      <w:r w:rsidR="00921BEA">
        <w:rPr>
          <w:sz w:val="20"/>
          <w:szCs w:val="20"/>
        </w:rPr>
        <w:t xml:space="preserve">un numero arbitrario da definire di </w:t>
      </w:r>
      <w:proofErr w:type="spellStart"/>
      <w:r w:rsidR="00921BEA">
        <w:rPr>
          <w:sz w:val="20"/>
          <w:szCs w:val="20"/>
        </w:rPr>
        <w:t>Ant</w:t>
      </w:r>
      <w:proofErr w:type="spellEnd"/>
      <w:r w:rsidR="00921BEA">
        <w:rPr>
          <w:sz w:val="20"/>
          <w:szCs w:val="20"/>
        </w:rPr>
        <w:t xml:space="preserve"> che generano ognuna un tour ammissibile e utilizza un costo dinamico, detto </w:t>
      </w:r>
      <w:proofErr w:type="spellStart"/>
      <w:r w:rsidR="00E3024A">
        <w:rPr>
          <w:sz w:val="20"/>
          <w:szCs w:val="20"/>
        </w:rPr>
        <w:t>pheromone</w:t>
      </w:r>
      <w:proofErr w:type="spellEnd"/>
      <w:r w:rsidR="00921BEA">
        <w:rPr>
          <w:sz w:val="20"/>
          <w:szCs w:val="20"/>
        </w:rPr>
        <w:t xml:space="preserve"> che insieme alla distanza permettono di modificare dinamicamente le scelte fatte dalle formiche per quanto riguarda </w:t>
      </w:r>
      <w:r w:rsidR="00FC2B19">
        <w:rPr>
          <w:sz w:val="20"/>
          <w:szCs w:val="20"/>
        </w:rPr>
        <w:t>la nuova città da visitare</w:t>
      </w:r>
      <w:r w:rsidR="00921BEA">
        <w:rPr>
          <w:sz w:val="20"/>
          <w:szCs w:val="20"/>
        </w:rPr>
        <w:t>.</w:t>
      </w:r>
    </w:p>
    <w:p w:rsidR="00E3024A" w:rsidRDefault="00FC2B19" w:rsidP="00AE60BE">
      <w:pPr>
        <w:pStyle w:val="SUPSITestoArial11"/>
        <w:rPr>
          <w:sz w:val="20"/>
          <w:szCs w:val="20"/>
        </w:rPr>
      </w:pPr>
      <w:r>
        <w:rPr>
          <w:sz w:val="20"/>
          <w:szCs w:val="20"/>
        </w:rPr>
        <w:t>Ogni volta che una formica aggiunge una città al suo tour</w:t>
      </w:r>
      <w:r w:rsidR="00921BEA">
        <w:rPr>
          <w:sz w:val="20"/>
          <w:szCs w:val="20"/>
        </w:rPr>
        <w:t xml:space="preserve"> </w:t>
      </w:r>
      <w:r w:rsidR="00E3024A">
        <w:rPr>
          <w:sz w:val="20"/>
          <w:szCs w:val="20"/>
        </w:rPr>
        <w:t xml:space="preserve">viene </w:t>
      </w:r>
      <w:r w:rsidR="00921BEA">
        <w:rPr>
          <w:sz w:val="20"/>
          <w:szCs w:val="20"/>
        </w:rPr>
        <w:t>modific</w:t>
      </w:r>
      <w:r w:rsidR="00E3024A">
        <w:rPr>
          <w:sz w:val="20"/>
          <w:szCs w:val="20"/>
        </w:rPr>
        <w:t xml:space="preserve">ata </w:t>
      </w:r>
      <w:r w:rsidR="00921BEA">
        <w:rPr>
          <w:sz w:val="20"/>
          <w:szCs w:val="20"/>
        </w:rPr>
        <w:t xml:space="preserve">la quantità di </w:t>
      </w:r>
      <w:proofErr w:type="spellStart"/>
      <w:r w:rsidR="00E3024A">
        <w:rPr>
          <w:sz w:val="20"/>
          <w:szCs w:val="20"/>
        </w:rPr>
        <w:t>pheromone</w:t>
      </w:r>
      <w:proofErr w:type="spellEnd"/>
      <w:r w:rsidR="00E3024A">
        <w:rPr>
          <w:sz w:val="20"/>
          <w:szCs w:val="20"/>
        </w:rPr>
        <w:t xml:space="preserve"> sull’arco che porta dall’ultima città visitata a quella nuova.</w:t>
      </w:r>
    </w:p>
    <w:p w:rsidR="00AE60BE" w:rsidRDefault="00E3024A" w:rsidP="00AE60BE">
      <w:pPr>
        <w:pStyle w:val="SUPSITestoArial11"/>
        <w:rPr>
          <w:sz w:val="20"/>
          <w:szCs w:val="20"/>
        </w:rPr>
      </w:pPr>
      <w:r>
        <w:rPr>
          <w:sz w:val="20"/>
          <w:szCs w:val="20"/>
        </w:rPr>
        <w:t>Successivamente, u</w:t>
      </w:r>
      <w:r w:rsidR="00921BEA">
        <w:rPr>
          <w:sz w:val="20"/>
          <w:szCs w:val="20"/>
        </w:rPr>
        <w:t>na volta che tutte le formiche hanno creato il loro</w:t>
      </w:r>
      <w:r>
        <w:rPr>
          <w:sz w:val="20"/>
          <w:szCs w:val="20"/>
        </w:rPr>
        <w:t xml:space="preserve"> tour ammissibile viene ulteriormente modificato il </w:t>
      </w:r>
      <w:proofErr w:type="spellStart"/>
      <w:r>
        <w:rPr>
          <w:sz w:val="20"/>
          <w:szCs w:val="20"/>
        </w:rPr>
        <w:t>pheromone</w:t>
      </w:r>
      <w:proofErr w:type="spellEnd"/>
      <w:r>
        <w:rPr>
          <w:sz w:val="20"/>
          <w:szCs w:val="20"/>
        </w:rPr>
        <w:t>, però questa volta la modifica avviene lungo tutto il tour della formica che ha generato il percorso più breve tra tutte.</w:t>
      </w:r>
    </w:p>
    <w:p w:rsidR="00E3024A" w:rsidRDefault="00E3024A" w:rsidP="00E302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</w:t>
      </w:r>
      <w:proofErr w:type="spellStart"/>
      <w:r>
        <w:rPr>
          <w:rFonts w:ascii="Arial" w:hAnsi="Arial" w:cs="Arial"/>
          <w:sz w:val="20"/>
          <w:szCs w:val="20"/>
        </w:rPr>
        <w:t>tuor</w:t>
      </w:r>
      <w:proofErr w:type="spellEnd"/>
      <w:r>
        <w:rPr>
          <w:rFonts w:ascii="Arial" w:hAnsi="Arial" w:cs="Arial"/>
          <w:sz w:val="20"/>
          <w:szCs w:val="20"/>
        </w:rPr>
        <w:t xml:space="preserve"> migliore è però scelto dopo aver migliorato il percorso di ogni formica utilizzando il 2-Opt, questo permette dunque di avere soluzioni migliori.</w:t>
      </w:r>
    </w:p>
    <w:p w:rsidR="00FC2B19" w:rsidRDefault="007B2640" w:rsidP="00E302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Differenze implementative rispetto allo standard riguardano solamente la scelta del percorso migliore tra i tour di ogni formica. Più precisamente come già detto la scelta è fatta solamente dopo aver applicato l’algoritmo di ottimizzazione locale a tutti i tour. Cosi facendo si ottengono migliori soluzioni in quanto il 2-Opt migliora leggermente il tour.</w:t>
      </w:r>
    </w:p>
    <w:p w:rsidR="00E3024A" w:rsidRPr="00E3024A" w:rsidRDefault="00E3024A" w:rsidP="00E3024A">
      <w:pPr>
        <w:rPr>
          <w:rFonts w:ascii="Arial" w:hAnsi="Arial" w:cs="Arial"/>
          <w:sz w:val="20"/>
          <w:szCs w:val="20"/>
        </w:rPr>
      </w:pPr>
    </w:p>
    <w:p w:rsidR="003A61F3" w:rsidRDefault="003A61F3" w:rsidP="003A61F3">
      <w:pPr>
        <w:pStyle w:val="SUPSITestoArial11"/>
        <w:rPr>
          <w:noProof/>
          <w:sz w:val="40"/>
          <w:szCs w:val="40"/>
        </w:rPr>
      </w:pPr>
    </w:p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5552D8" w:rsidRDefault="005552D8" w:rsidP="005552D8"/>
    <w:p w:rsidR="003E0AA2" w:rsidRDefault="003E0AA2" w:rsidP="005552D8"/>
    <w:p w:rsidR="005552D8" w:rsidRDefault="005552D8" w:rsidP="005552D8">
      <w:pPr>
        <w:rPr>
          <w:rFonts w:ascii="Arial" w:hAnsi="Arial" w:cs="Arial"/>
          <w:sz w:val="40"/>
          <w:szCs w:val="40"/>
        </w:rPr>
      </w:pPr>
      <w:r w:rsidRPr="005552D8">
        <w:rPr>
          <w:rFonts w:ascii="Arial" w:hAnsi="Arial" w:cs="Arial"/>
          <w:sz w:val="40"/>
          <w:szCs w:val="40"/>
        </w:rPr>
        <w:lastRenderedPageBreak/>
        <w:t>Esecuzione del programma</w:t>
      </w:r>
    </w:p>
    <w:p w:rsidR="005552D8" w:rsidRDefault="005552D8" w:rsidP="005552D8">
      <w:pPr>
        <w:rPr>
          <w:rFonts w:ascii="Arial" w:hAnsi="Arial" w:cs="Arial"/>
          <w:sz w:val="28"/>
          <w:szCs w:val="28"/>
        </w:rPr>
      </w:pPr>
    </w:p>
    <w:p w:rsidR="005552D8" w:rsidRDefault="005552D8" w:rsidP="005552D8">
      <w:pPr>
        <w:rPr>
          <w:rFonts w:ascii="Arial" w:hAnsi="Arial" w:cs="Arial"/>
          <w:sz w:val="28"/>
          <w:szCs w:val="28"/>
        </w:rPr>
      </w:pPr>
    </w:p>
    <w:p w:rsidR="005552D8" w:rsidRDefault="005552D8" w:rsidP="005552D8">
      <w:pPr>
        <w:rPr>
          <w:rFonts w:ascii="Arial" w:hAnsi="Arial" w:cs="Arial"/>
          <w:sz w:val="28"/>
          <w:szCs w:val="28"/>
        </w:rPr>
      </w:pPr>
    </w:p>
    <w:p w:rsidR="005552D8" w:rsidRDefault="005552D8" w:rsidP="005552D8">
      <w:pPr>
        <w:rPr>
          <w:rFonts w:ascii="Arial" w:hAnsi="Arial" w:cs="Arial"/>
          <w:sz w:val="28"/>
          <w:szCs w:val="28"/>
        </w:rPr>
      </w:pPr>
    </w:p>
    <w:p w:rsidR="005552D8" w:rsidRDefault="005552D8" w:rsidP="005552D8">
      <w:pPr>
        <w:rPr>
          <w:rFonts w:ascii="Arial" w:hAnsi="Arial" w:cs="Arial"/>
          <w:sz w:val="28"/>
          <w:szCs w:val="28"/>
        </w:rPr>
      </w:pPr>
      <w:r w:rsidRPr="003E0AA2">
        <w:rPr>
          <w:rFonts w:ascii="Arial" w:hAnsi="Arial" w:cs="Arial"/>
          <w:b/>
          <w:sz w:val="28"/>
          <w:szCs w:val="28"/>
        </w:rPr>
        <w:t>Piattaforma</w:t>
      </w:r>
    </w:p>
    <w:p w:rsidR="005552D8" w:rsidRDefault="003E0AA2" w:rsidP="005552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PC usato per testare i problemi è un PC fisso con Sistema Operativo Windows 7 fornitoci.</w:t>
      </w:r>
    </w:p>
    <w:p w:rsidR="003E0AA2" w:rsidRDefault="003E0AA2" w:rsidP="005552D8">
      <w:pPr>
        <w:rPr>
          <w:rFonts w:ascii="Arial" w:hAnsi="Arial" w:cs="Arial"/>
          <w:sz w:val="20"/>
          <w:szCs w:val="20"/>
        </w:rPr>
      </w:pPr>
    </w:p>
    <w:p w:rsidR="003E0AA2" w:rsidRDefault="003E0AA2" w:rsidP="005552D8">
      <w:pPr>
        <w:rPr>
          <w:rFonts w:ascii="Arial" w:hAnsi="Arial" w:cs="Arial"/>
          <w:sz w:val="20"/>
          <w:szCs w:val="20"/>
        </w:rPr>
      </w:pPr>
    </w:p>
    <w:p w:rsidR="003E0AA2" w:rsidRPr="003E0AA2" w:rsidRDefault="003E0AA2" w:rsidP="005552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Compilazione ed esecuzione dei p</w:t>
      </w:r>
      <w:r w:rsidRPr="003E0AA2">
        <w:rPr>
          <w:rFonts w:ascii="Arial" w:hAnsi="Arial" w:cs="Arial"/>
          <w:b/>
          <w:sz w:val="28"/>
          <w:szCs w:val="28"/>
        </w:rPr>
        <w:t>roblemi</w:t>
      </w:r>
    </w:p>
    <w:p w:rsidR="003E0AA2" w:rsidRDefault="003E0AA2" w:rsidP="005552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compilare </w:t>
      </w:r>
      <w:r w:rsidR="00A50293">
        <w:rPr>
          <w:rFonts w:ascii="Arial" w:hAnsi="Arial" w:cs="Arial"/>
          <w:sz w:val="20"/>
          <w:szCs w:val="20"/>
        </w:rPr>
        <w:t>ed eseguire è necessario solamente eseguire il comando:</w:t>
      </w:r>
    </w:p>
    <w:p w:rsidR="00A50293" w:rsidRDefault="00A50293" w:rsidP="005552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-</w:t>
      </w:r>
      <w:proofErr w:type="spellStart"/>
      <w:r>
        <w:rPr>
          <w:rFonts w:ascii="Arial" w:hAnsi="Arial" w:cs="Arial"/>
          <w:sz w:val="20"/>
          <w:szCs w:val="20"/>
        </w:rPr>
        <w:t>jar</w:t>
      </w:r>
      <w:proofErr w:type="spellEnd"/>
      <w:r>
        <w:rPr>
          <w:rFonts w:ascii="Arial" w:hAnsi="Arial" w:cs="Arial"/>
          <w:sz w:val="20"/>
          <w:szCs w:val="20"/>
        </w:rPr>
        <w:t xml:space="preserve"> CoppaAlgoritmi.jar ALGO_cup_2018_problems/</w:t>
      </w:r>
      <w:proofErr w:type="spellStart"/>
      <w:r>
        <w:rPr>
          <w:rFonts w:ascii="Arial" w:hAnsi="Arial" w:cs="Arial"/>
          <w:sz w:val="20"/>
          <w:szCs w:val="20"/>
        </w:rPr>
        <w:t>tourFile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seed</w:t>
      </w:r>
      <w:proofErr w:type="spellEnd"/>
    </w:p>
    <w:p w:rsidR="00A50293" w:rsidRDefault="00A50293" w:rsidP="005552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dove </w:t>
      </w:r>
      <w:proofErr w:type="spellStart"/>
      <w:r>
        <w:rPr>
          <w:rFonts w:ascii="Arial" w:hAnsi="Arial" w:cs="Arial"/>
          <w:sz w:val="20"/>
          <w:szCs w:val="20"/>
        </w:rPr>
        <w:t>tourFile</w:t>
      </w:r>
      <w:proofErr w:type="spellEnd"/>
      <w:r>
        <w:rPr>
          <w:rFonts w:ascii="Arial" w:hAnsi="Arial" w:cs="Arial"/>
          <w:sz w:val="20"/>
          <w:szCs w:val="20"/>
        </w:rPr>
        <w:t xml:space="preserve"> rappresenta il fil con estensione *.</w:t>
      </w:r>
      <w:proofErr w:type="spellStart"/>
      <w:r>
        <w:rPr>
          <w:rFonts w:ascii="Arial" w:hAnsi="Arial" w:cs="Arial"/>
          <w:sz w:val="20"/>
          <w:szCs w:val="20"/>
        </w:rPr>
        <w:t>tsp</w:t>
      </w:r>
      <w:proofErr w:type="spellEnd"/>
      <w:r>
        <w:rPr>
          <w:rFonts w:ascii="Arial" w:hAnsi="Arial" w:cs="Arial"/>
          <w:sz w:val="20"/>
          <w:szCs w:val="20"/>
        </w:rPr>
        <w:t xml:space="preserve"> che contiene l’elenco delle città con le relative coordinate.</w:t>
      </w:r>
    </w:p>
    <w:p w:rsidR="00A50293" w:rsidRDefault="00A50293" w:rsidP="00A50293">
      <w:pPr>
        <w:rPr>
          <w:rFonts w:ascii="Arial" w:hAnsi="Arial" w:cs="Arial"/>
          <w:sz w:val="20"/>
          <w:szCs w:val="20"/>
        </w:rPr>
      </w:pPr>
      <w:proofErr w:type="spellStart"/>
      <w:r w:rsidRPr="00A50293">
        <w:rPr>
          <w:rFonts w:ascii="Arial" w:hAnsi="Arial" w:cs="Arial"/>
          <w:sz w:val="20"/>
          <w:szCs w:val="20"/>
        </w:rPr>
        <w:t>seed</w:t>
      </w:r>
      <w:proofErr w:type="spellEnd"/>
      <w:r w:rsidRPr="00A50293">
        <w:rPr>
          <w:rFonts w:ascii="Arial" w:hAnsi="Arial" w:cs="Arial"/>
          <w:sz w:val="20"/>
          <w:szCs w:val="20"/>
        </w:rPr>
        <w:t xml:space="preserve"> </w:t>
      </w:r>
      <w:r w:rsidR="001F01EA">
        <w:rPr>
          <w:rFonts w:ascii="Arial" w:hAnsi="Arial" w:cs="Arial"/>
          <w:sz w:val="20"/>
          <w:szCs w:val="20"/>
        </w:rPr>
        <w:t>invece rappresenta</w:t>
      </w:r>
      <w:r w:rsidRPr="00A50293">
        <w:rPr>
          <w:rFonts w:ascii="Arial" w:hAnsi="Arial" w:cs="Arial"/>
          <w:sz w:val="20"/>
          <w:szCs w:val="20"/>
        </w:rPr>
        <w:t xml:space="preserve"> il seme per inizializzare il random, </w:t>
      </w:r>
      <w:r w:rsidR="001F01EA">
        <w:rPr>
          <w:rFonts w:ascii="Arial" w:hAnsi="Arial" w:cs="Arial"/>
          <w:sz w:val="20"/>
          <w:szCs w:val="20"/>
        </w:rPr>
        <w:t xml:space="preserve">questo parametro è opzionale. Nel caso questo parametro venga omesso il </w:t>
      </w:r>
      <w:proofErr w:type="spellStart"/>
      <w:r w:rsidR="001F01EA">
        <w:rPr>
          <w:rFonts w:ascii="Arial" w:hAnsi="Arial" w:cs="Arial"/>
          <w:sz w:val="20"/>
          <w:szCs w:val="20"/>
        </w:rPr>
        <w:t>seed</w:t>
      </w:r>
      <w:proofErr w:type="spellEnd"/>
      <w:r w:rsidR="001F01EA">
        <w:rPr>
          <w:rFonts w:ascii="Arial" w:hAnsi="Arial" w:cs="Arial"/>
          <w:sz w:val="20"/>
          <w:szCs w:val="20"/>
        </w:rPr>
        <w:t xml:space="preserve"> </w:t>
      </w:r>
      <w:r w:rsidRPr="00A50293">
        <w:rPr>
          <w:rFonts w:ascii="Arial" w:hAnsi="Arial" w:cs="Arial"/>
          <w:sz w:val="20"/>
          <w:szCs w:val="20"/>
        </w:rPr>
        <w:t>sarà scelto autonomamente dall’applicazione</w:t>
      </w:r>
      <w:r w:rsidR="001F01EA">
        <w:rPr>
          <w:rFonts w:ascii="Arial" w:hAnsi="Arial" w:cs="Arial"/>
          <w:sz w:val="20"/>
          <w:szCs w:val="20"/>
        </w:rPr>
        <w:t>.</w:t>
      </w:r>
    </w:p>
    <w:p w:rsidR="001F01EA" w:rsidRDefault="001F01EA" w:rsidP="00A502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esempi di esecuzione sono di seguito rappresentati:</w:t>
      </w:r>
    </w:p>
    <w:p w:rsidR="001F01EA" w:rsidRPr="001F01EA" w:rsidRDefault="001F01EA" w:rsidP="001F01EA">
      <w:pPr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>java -</w:t>
      </w:r>
      <w:proofErr w:type="spellStart"/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>jar</w:t>
      </w:r>
      <w:proofErr w:type="spellEnd"/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CoppaAlgoritmi.jar ALGO_cup_2018_problems/</w:t>
      </w:r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>d198.tsp</w:t>
      </w:r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>1525369930397</w:t>
      </w:r>
    </w:p>
    <w:p w:rsidR="001F01EA" w:rsidRPr="001F01EA" w:rsidRDefault="001F01EA" w:rsidP="001F01EA">
      <w:pPr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>java -</w:t>
      </w:r>
      <w:proofErr w:type="spellStart"/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>jar</w:t>
      </w:r>
      <w:proofErr w:type="spellEnd"/>
      <w:r w:rsidRPr="001F01EA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CoppaAlgoritmi.jar ALGO_cup_2018_problems/u1060.tsp</w:t>
      </w:r>
    </w:p>
    <w:p w:rsidR="001F01EA" w:rsidRPr="005552D8" w:rsidRDefault="001F01EA" w:rsidP="00A50293">
      <w:pPr>
        <w:rPr>
          <w:rFonts w:ascii="Arial" w:hAnsi="Arial" w:cs="Arial"/>
          <w:sz w:val="20"/>
          <w:szCs w:val="20"/>
        </w:rPr>
      </w:pPr>
    </w:p>
    <w:p w:rsidR="005552D8" w:rsidRDefault="005552D8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Pr="003E0AA2" w:rsidRDefault="003E0AA2" w:rsidP="005552D8">
      <w:pPr>
        <w:rPr>
          <w:rFonts w:ascii="Arial" w:hAnsi="Arial" w:cs="Arial"/>
          <w:sz w:val="40"/>
          <w:szCs w:val="40"/>
        </w:rPr>
      </w:pPr>
      <w:r w:rsidRPr="003E0AA2">
        <w:rPr>
          <w:rFonts w:ascii="Arial" w:hAnsi="Arial" w:cs="Arial"/>
          <w:sz w:val="40"/>
          <w:szCs w:val="40"/>
        </w:rPr>
        <w:t>Risultati</w:t>
      </w: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Pr="003E0AA2" w:rsidRDefault="003E0AA2" w:rsidP="005552D8">
      <w:pPr>
        <w:rPr>
          <w:rFonts w:ascii="Arial" w:hAnsi="Arial" w:cs="Arial"/>
          <w:sz w:val="20"/>
          <w:szCs w:val="20"/>
        </w:rPr>
      </w:pPr>
      <w:r w:rsidRPr="003E0AA2">
        <w:rPr>
          <w:rFonts w:ascii="Arial" w:hAnsi="Arial" w:cs="Arial"/>
          <w:sz w:val="20"/>
          <w:szCs w:val="20"/>
        </w:rPr>
        <w:t xml:space="preserve">I risultati migliori ottenuti per ogni problema sono riportati nel file </w:t>
      </w:r>
      <w:r w:rsidRPr="003E0AA2">
        <w:rPr>
          <w:rFonts w:ascii="Arial" w:hAnsi="Arial" w:cs="Arial"/>
          <w:i/>
          <w:sz w:val="20"/>
          <w:szCs w:val="20"/>
        </w:rPr>
        <w:t>ALGO_cup_2018_GattinoniFederico.xls</w:t>
      </w: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40"/>
          <w:szCs w:val="40"/>
        </w:rPr>
      </w:pPr>
      <w:r w:rsidRPr="003E0AA2">
        <w:rPr>
          <w:rFonts w:ascii="Arial" w:hAnsi="Arial" w:cs="Arial"/>
          <w:sz w:val="40"/>
          <w:szCs w:val="40"/>
        </w:rPr>
        <w:lastRenderedPageBreak/>
        <w:t>Conclusioni</w:t>
      </w: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3E0AA2" w:rsidP="005552D8">
      <w:pPr>
        <w:rPr>
          <w:rFonts w:ascii="Arial" w:hAnsi="Arial" w:cs="Arial"/>
          <w:sz w:val="28"/>
          <w:szCs w:val="28"/>
        </w:rPr>
      </w:pPr>
    </w:p>
    <w:p w:rsidR="003E0AA2" w:rsidRDefault="001F01EA" w:rsidP="005552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facilitare ed automatizzare l’esecuzione dei problemi è stato aggiunto un piccolo programmino scritto in Batch Scripting in cui i problemi vengono eseguiti uno dopo l’altro senza dover cambiare ogni volta la riga per lanciare il programma.</w:t>
      </w:r>
    </w:p>
    <w:p w:rsidR="001F01EA" w:rsidRDefault="00747B55" w:rsidP="005552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L’implementazione di questi algoritmi è stato molto utile per conoscere gli algoritmi per risolvere problemi riguardante il TSP.</w:t>
      </w:r>
    </w:p>
    <w:p w:rsidR="00747B55" w:rsidRPr="003E0AA2" w:rsidRDefault="00747B55" w:rsidP="005552D8">
      <w:pPr>
        <w:rPr>
          <w:rFonts w:ascii="Arial" w:hAnsi="Arial" w:cs="Arial"/>
          <w:sz w:val="20"/>
          <w:szCs w:val="20"/>
        </w:rPr>
      </w:pPr>
    </w:p>
    <w:sectPr w:rsidR="00747B55" w:rsidRPr="003E0AA2" w:rsidSect="003A61F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4E4" w:rsidRDefault="00D524E4">
      <w:r>
        <w:separator/>
      </w:r>
    </w:p>
  </w:endnote>
  <w:endnote w:type="continuationSeparator" w:id="0">
    <w:p w:rsidR="00D524E4" w:rsidRDefault="00D5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F6" w:rsidRPr="00C35DD0" w:rsidRDefault="00B935F6" w:rsidP="00C35DD0">
    <w:pPr>
      <w:pStyle w:val="Pidipagina"/>
      <w:rPr>
        <w:rFonts w:ascii="Arial" w:hAnsi="Arial" w:cs="Arial"/>
        <w:sz w:val="16"/>
        <w:szCs w:val="22"/>
      </w:rPr>
    </w:pPr>
    <w:proofErr w:type="spellStart"/>
    <w:r w:rsidRPr="00C35DD0">
      <w:rPr>
        <w:rFonts w:ascii="Arial" w:hAnsi="Arial" w:cs="Arial"/>
        <w:sz w:val="16"/>
        <w:szCs w:val="22"/>
      </w:rPr>
      <w:t>Traveling</w:t>
    </w:r>
    <w:proofErr w:type="spellEnd"/>
    <w:r w:rsidRPr="00C35DD0">
      <w:rPr>
        <w:rFonts w:ascii="Arial" w:hAnsi="Arial" w:cs="Arial"/>
        <w:sz w:val="16"/>
        <w:szCs w:val="22"/>
      </w:rPr>
      <w:t xml:space="preserve"> Salesman </w:t>
    </w:r>
    <w:proofErr w:type="spellStart"/>
    <w:r w:rsidRPr="00C35DD0">
      <w:rPr>
        <w:rFonts w:ascii="Arial" w:hAnsi="Arial" w:cs="Arial"/>
        <w:sz w:val="16"/>
        <w:szCs w:val="22"/>
      </w:rPr>
      <w:t>Problem</w:t>
    </w:r>
    <w:proofErr w:type="spellEnd"/>
    <w:r w:rsidRPr="00C35DD0">
      <w:rPr>
        <w:rFonts w:ascii="Arial" w:hAnsi="Arial" w:cs="Arial"/>
        <w:sz w:val="16"/>
        <w:szCs w:val="22"/>
      </w:rPr>
      <w:t xml:space="preserve"> -Coppa Algoritmi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F6" w:rsidRDefault="00B935F6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9525" b="0"/>
          <wp:wrapTight wrapText="bothSides">
            <wp:wrapPolygon edited="0">
              <wp:start x="0" y="0"/>
              <wp:lineTo x="0" y="21302"/>
              <wp:lineTo x="20329" y="21302"/>
              <wp:lineTo x="20329" y="0"/>
              <wp:lineTo x="0" y="0"/>
            </wp:wrapPolygon>
          </wp:wrapTight>
          <wp:docPr id="3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4E4" w:rsidRDefault="00D524E4">
      <w:r>
        <w:separator/>
      </w:r>
    </w:p>
  </w:footnote>
  <w:footnote w:type="continuationSeparator" w:id="0">
    <w:p w:rsidR="00D524E4" w:rsidRDefault="00D5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F6" w:rsidRDefault="00B935F6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935F6" w:rsidRDefault="00B935F6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F6" w:rsidRDefault="00B935F6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6E582B">
      <w:rPr>
        <w:rFonts w:ascii="Arial" w:hAnsi="Arial" w:cs="Arial"/>
        <w:sz w:val="16"/>
        <w:szCs w:val="16"/>
      </w:rPr>
      <w:fldChar w:fldCharType="end"/>
    </w:r>
  </w:p>
  <w:p w:rsidR="00B935F6" w:rsidRPr="00DF2158" w:rsidRDefault="00B935F6" w:rsidP="003A61F3">
    <w:pPr>
      <w:framePr w:wrap="around" w:vAnchor="text" w:hAnchor="margin" w:xAlign="right" w:y="1"/>
      <w:rPr>
        <w:rFonts w:ascii="Arial" w:hAnsi="Arial"/>
        <w:sz w:val="16"/>
      </w:rPr>
    </w:pPr>
  </w:p>
  <w:p w:rsidR="00B935F6" w:rsidRDefault="00B935F6" w:rsidP="003A61F3">
    <w:pPr>
      <w:ind w:right="360"/>
    </w:pPr>
    <w:r>
      <w:rPr>
        <w:noProof/>
        <w:lang w:eastAsia="it-IT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12065" b="0"/>
          <wp:wrapTight wrapText="bothSides">
            <wp:wrapPolygon edited="0">
              <wp:start x="0" y="0"/>
              <wp:lineTo x="0" y="21141"/>
              <wp:lineTo x="19862" y="21141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35F6" w:rsidRDefault="00B935F6">
    <w:r>
      <w:rPr>
        <w:noProof/>
        <w:lang w:eastAsia="it-IT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2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F6" w:rsidRDefault="00B935F6">
    <w:r>
      <w:rPr>
        <w:noProof/>
        <w:lang w:eastAsia="it-IT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8255"/>
          <wp:wrapThrough wrapText="bothSides">
            <wp:wrapPolygon edited="0">
              <wp:start x="0" y="0"/>
              <wp:lineTo x="0" y="21306"/>
              <wp:lineTo x="21504" y="21306"/>
              <wp:lineTo x="21504" y="0"/>
              <wp:lineTo x="0" y="0"/>
            </wp:wrapPolygon>
          </wp:wrapThrough>
          <wp:docPr id="5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7"/>
  </w:num>
  <w:num w:numId="13">
    <w:abstractNumId w:val="13"/>
  </w:num>
  <w:num w:numId="14">
    <w:abstractNumId w:val="11"/>
  </w:num>
  <w:num w:numId="15">
    <w:abstractNumId w:val="15"/>
  </w:num>
  <w:num w:numId="16">
    <w:abstractNumId w:val="16"/>
  </w:num>
  <w:num w:numId="17">
    <w:abstractNumId w:val="25"/>
  </w:num>
  <w:num w:numId="18">
    <w:abstractNumId w:val="19"/>
  </w:num>
  <w:num w:numId="19">
    <w:abstractNumId w:val="18"/>
  </w:num>
  <w:num w:numId="20">
    <w:abstractNumId w:val="24"/>
  </w:num>
  <w:num w:numId="21">
    <w:abstractNumId w:val="23"/>
  </w:num>
  <w:num w:numId="22">
    <w:abstractNumId w:val="30"/>
  </w:num>
  <w:num w:numId="23">
    <w:abstractNumId w:val="17"/>
  </w:num>
  <w:num w:numId="24">
    <w:abstractNumId w:val="26"/>
  </w:num>
  <w:num w:numId="25">
    <w:abstractNumId w:val="14"/>
  </w:num>
  <w:num w:numId="26">
    <w:abstractNumId w:val="22"/>
  </w:num>
  <w:num w:numId="27">
    <w:abstractNumId w:val="20"/>
  </w:num>
  <w:num w:numId="28">
    <w:abstractNumId w:val="33"/>
  </w:num>
  <w:num w:numId="29">
    <w:abstractNumId w:val="29"/>
  </w:num>
  <w:num w:numId="30">
    <w:abstractNumId w:val="31"/>
  </w:num>
  <w:num w:numId="31">
    <w:abstractNumId w:val="21"/>
  </w:num>
  <w:num w:numId="32">
    <w:abstractNumId w:val="32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3"/>
    <w:rsid w:val="00011A86"/>
    <w:rsid w:val="00047586"/>
    <w:rsid w:val="00054255"/>
    <w:rsid w:val="00077F99"/>
    <w:rsid w:val="000A7058"/>
    <w:rsid w:val="000B4CAF"/>
    <w:rsid w:val="001220EE"/>
    <w:rsid w:val="0016728D"/>
    <w:rsid w:val="0017531F"/>
    <w:rsid w:val="001D0E83"/>
    <w:rsid w:val="001F01EA"/>
    <w:rsid w:val="002A32EE"/>
    <w:rsid w:val="002A5C39"/>
    <w:rsid w:val="00355313"/>
    <w:rsid w:val="003637BC"/>
    <w:rsid w:val="003A61F3"/>
    <w:rsid w:val="003B65B7"/>
    <w:rsid w:val="003E0AA2"/>
    <w:rsid w:val="003E5E62"/>
    <w:rsid w:val="003E66BD"/>
    <w:rsid w:val="004A56C8"/>
    <w:rsid w:val="004C6FFE"/>
    <w:rsid w:val="004D047C"/>
    <w:rsid w:val="004E6BD5"/>
    <w:rsid w:val="00507B76"/>
    <w:rsid w:val="00512A92"/>
    <w:rsid w:val="005552D8"/>
    <w:rsid w:val="00570BBA"/>
    <w:rsid w:val="00571E1A"/>
    <w:rsid w:val="005C1720"/>
    <w:rsid w:val="00636C4D"/>
    <w:rsid w:val="00683F68"/>
    <w:rsid w:val="006A09E5"/>
    <w:rsid w:val="00727348"/>
    <w:rsid w:val="00747B55"/>
    <w:rsid w:val="007B2640"/>
    <w:rsid w:val="008006C8"/>
    <w:rsid w:val="00820DBF"/>
    <w:rsid w:val="00872811"/>
    <w:rsid w:val="00877F75"/>
    <w:rsid w:val="00921BEA"/>
    <w:rsid w:val="00923CA7"/>
    <w:rsid w:val="00983A57"/>
    <w:rsid w:val="009F23EA"/>
    <w:rsid w:val="009F3110"/>
    <w:rsid w:val="00A50293"/>
    <w:rsid w:val="00A62673"/>
    <w:rsid w:val="00A73E6B"/>
    <w:rsid w:val="00A870B1"/>
    <w:rsid w:val="00AC2276"/>
    <w:rsid w:val="00AE60BE"/>
    <w:rsid w:val="00AF79FE"/>
    <w:rsid w:val="00B54A0F"/>
    <w:rsid w:val="00B7114B"/>
    <w:rsid w:val="00B935F6"/>
    <w:rsid w:val="00C35DD0"/>
    <w:rsid w:val="00D002E0"/>
    <w:rsid w:val="00D524E4"/>
    <w:rsid w:val="00D648F6"/>
    <w:rsid w:val="00D71F50"/>
    <w:rsid w:val="00D9213B"/>
    <w:rsid w:val="00DB62CE"/>
    <w:rsid w:val="00E3024A"/>
    <w:rsid w:val="00F564BB"/>
    <w:rsid w:val="00FC2B19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,"/>
  <w:listSeparator w:val=";"/>
  <w14:docId w14:val="3477A2EE"/>
  <w15:docId w15:val="{7984DC28-CAFB-4ADA-A801-84D7D6C2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4A56C8"/>
    <w:rPr>
      <w:rFonts w:ascii="Arial" w:hAnsi="Arial"/>
      <w:b/>
      <w:sz w:val="28"/>
      <w:szCs w:val="28"/>
    </w:rPr>
  </w:style>
  <w:style w:type="paragraph" w:customStyle="1" w:styleId="SUPSITitolettoArialbold11">
    <w:name w:val="SUPSI Titoletto Arial bold 11"/>
    <w:basedOn w:val="Normale"/>
    <w:next w:val="Normale"/>
    <w:autoRedefine/>
    <w:rsid w:val="004A56C8"/>
    <w:rPr>
      <w:rFonts w:ascii="Arial" w:hAnsi="Arial"/>
      <w:b/>
      <w:sz w:val="28"/>
      <w:szCs w:val="28"/>
    </w:rPr>
  </w:style>
  <w:style w:type="paragraph" w:customStyle="1" w:styleId="SUPSITitolazione18">
    <w:name w:val="SUPSI Titolazione 18"/>
    <w:basedOn w:val="Normale"/>
    <w:autoRedefine/>
    <w:rsid w:val="005552D8"/>
    <w:rPr>
      <w:rFonts w:ascii="Arial" w:hAnsi="Arial"/>
      <w:noProof/>
      <w:sz w:val="40"/>
      <w:szCs w:val="40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ico\Desktop\SUPSI\dti_KitStudenti\rapporto\DTI_A4_tit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DTI_A4_titolo.dotx</Template>
  <TotalTime>480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Links>
    <vt:vector size="12" baseType="variant">
      <vt:variant>
        <vt:i4>7733334</vt:i4>
      </vt:variant>
      <vt:variant>
        <vt:i4>-1</vt:i4>
      </vt:variant>
      <vt:variant>
        <vt:i4>2051</vt:i4>
      </vt:variant>
      <vt:variant>
        <vt:i4>1</vt:i4>
      </vt:variant>
      <vt:variant>
        <vt:lpwstr>Logo_STUDENTSUPSI_38%</vt:lpwstr>
      </vt:variant>
      <vt:variant>
        <vt:lpwstr/>
      </vt:variant>
      <vt:variant>
        <vt:i4>7995473</vt:i4>
      </vt:variant>
      <vt:variant>
        <vt:i4>-1</vt:i4>
      </vt:variant>
      <vt:variant>
        <vt:i4>2052</vt:i4>
      </vt:variant>
      <vt:variant>
        <vt:i4>1</vt:i4>
      </vt:variant>
      <vt:variant>
        <vt:lpwstr>Logo_STUDENTSUPSI_44%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</dc:creator>
  <cp:lastModifiedBy>Federico Gattinoni</cp:lastModifiedBy>
  <cp:revision>14</cp:revision>
  <cp:lastPrinted>2012-05-14T07:59:00Z</cp:lastPrinted>
  <dcterms:created xsi:type="dcterms:W3CDTF">2018-05-02T18:37:00Z</dcterms:created>
  <dcterms:modified xsi:type="dcterms:W3CDTF">2018-05-05T09:27:00Z</dcterms:modified>
</cp:coreProperties>
</file>